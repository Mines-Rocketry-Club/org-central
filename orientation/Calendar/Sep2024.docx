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99540" w14:textId="0E44FDFF" w:rsidR="00BE33C9" w:rsidRDefault="00C47FD1" w:rsidP="00054752">
      <w:pPr>
        <w:pStyle w:val="Month"/>
        <w:spacing w:after="0"/>
        <w:rPr>
          <w:rStyle w:val="Emphasis"/>
        </w:rPr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1332D9">
        <w:t>Sep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1332D9">
        <w:rPr>
          <w:rStyle w:val="Emphasis"/>
        </w:rPr>
        <w:t>2024</w:t>
      </w:r>
      <w:r>
        <w:rPr>
          <w:rStyle w:val="Emphasis"/>
        </w:rPr>
        <w:fldChar w:fldCharType="end"/>
      </w:r>
    </w:p>
    <w:p w14:paraId="5E134AE2" w14:textId="62D8A23C" w:rsidR="00054752" w:rsidRDefault="00054752" w:rsidP="00266277">
      <w:pPr>
        <w:jc w:val="center"/>
      </w:pPr>
      <w:r w:rsidRPr="00E72D30">
        <w:rPr>
          <w:sz w:val="36"/>
          <w:szCs w:val="36"/>
        </w:rPr>
        <w:t>Meetings Are 5-7 PM in the Blaster Design Factory BBW255</w:t>
      </w:r>
    </w:p>
    <w:tbl>
      <w:tblPr>
        <w:tblStyle w:val="PlainTable4"/>
        <w:tblW w:w="4986" w:type="pct"/>
        <w:tblLayout w:type="fixed"/>
        <w:tblLook w:val="0420" w:firstRow="1" w:lastRow="0" w:firstColumn="0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6FE23412" w14:textId="77777777" w:rsidTr="003D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</w:tcPr>
          <w:p w14:paraId="28FF681F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</w:tcPr>
          <w:p w14:paraId="694A3A79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</w:tcPr>
          <w:p w14:paraId="5FB227E8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</w:tcPr>
          <w:p w14:paraId="50B1DFAC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</w:tcPr>
          <w:p w14:paraId="52DEB501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</w:tcPr>
          <w:p w14:paraId="44D2DA4E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</w:tcPr>
          <w:p w14:paraId="680DAE3C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4E9F1E60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53F4958B" w14:textId="7267780C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</w:rPr>
              <w:instrText>Sunday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t>01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6919CAD6" w14:textId="2B28DF79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32D9">
              <w:instrText>Sunday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1332D9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1332D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32D9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32D9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4" w:type="pct"/>
          </w:tcPr>
          <w:p w14:paraId="1D876FAD" w14:textId="4A58EB20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32D9">
              <w:instrText>Sunday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1332D9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1332D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32D9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32D9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5" w:type="pct"/>
          </w:tcPr>
          <w:p w14:paraId="6FD403F4" w14:textId="07AB0EBB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32D9">
              <w:instrText>Sunday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1332D9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1332D9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32D9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32D9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4" w:type="pct"/>
          </w:tcPr>
          <w:p w14:paraId="33A8AC1D" w14:textId="6F52C49E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32D9">
              <w:instrText>Sunday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1332D9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1332D9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32D9">
              <w:rPr>
                <w:noProof/>
              </w:rPr>
              <w:instrText>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32D9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4" w:type="pct"/>
          </w:tcPr>
          <w:p w14:paraId="68DFB3C4" w14:textId="0B51E3EF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1332D9">
              <w:instrText>Sunday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1332D9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1332D9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32D9">
              <w:rPr>
                <w:noProof/>
              </w:rPr>
              <w:instrText>6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32D9">
              <w:rPr>
                <w:noProof/>
              </w:rPr>
              <w:t>06</w:t>
            </w:r>
            <w:r>
              <w:fldChar w:fldCharType="end"/>
            </w:r>
          </w:p>
        </w:tc>
        <w:tc>
          <w:tcPr>
            <w:tcW w:w="715" w:type="pct"/>
          </w:tcPr>
          <w:p w14:paraId="6900613C" w14:textId="25E0C1F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</w:rPr>
              <w:instrText>Sunday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instrText>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instrText>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t>07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65A448DB" w14:textId="77777777" w:rsidTr="00880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362"/>
        </w:trPr>
        <w:tc>
          <w:tcPr>
            <w:tcW w:w="714" w:type="pct"/>
          </w:tcPr>
          <w:p w14:paraId="495D3213" w14:textId="77777777" w:rsidR="00BE33C9" w:rsidRDefault="00BE33C9"/>
        </w:tc>
        <w:tc>
          <w:tcPr>
            <w:tcW w:w="714" w:type="pct"/>
          </w:tcPr>
          <w:p w14:paraId="1756DDA5" w14:textId="77777777" w:rsidR="00BE33C9" w:rsidRDefault="00BE33C9"/>
        </w:tc>
        <w:tc>
          <w:tcPr>
            <w:tcW w:w="714" w:type="pct"/>
          </w:tcPr>
          <w:p w14:paraId="7A81B524" w14:textId="6431CA67" w:rsidR="001332D9" w:rsidRDefault="001332D9">
            <w:r>
              <w:t>Open Rocket Design</w:t>
            </w:r>
            <w:r w:rsidR="008808EA">
              <w:t xml:space="preserve"> &amp; Check</w:t>
            </w:r>
          </w:p>
        </w:tc>
        <w:tc>
          <w:tcPr>
            <w:tcW w:w="715" w:type="pct"/>
          </w:tcPr>
          <w:p w14:paraId="5D0F1ABD" w14:textId="77777777" w:rsidR="00BE33C9" w:rsidRDefault="00BE33C9"/>
        </w:tc>
        <w:tc>
          <w:tcPr>
            <w:tcW w:w="714" w:type="pct"/>
          </w:tcPr>
          <w:p w14:paraId="2781BDD2" w14:textId="77777777" w:rsidR="00BE33C9" w:rsidRDefault="00BE33C9"/>
        </w:tc>
        <w:tc>
          <w:tcPr>
            <w:tcW w:w="714" w:type="pct"/>
          </w:tcPr>
          <w:p w14:paraId="375BF01D" w14:textId="277A3E95" w:rsidR="00BE33C9" w:rsidRDefault="008808EA">
            <w:r>
              <w:t>CAD Fins + Centering Rings + CAD &amp; Print Nose Cone</w:t>
            </w:r>
          </w:p>
        </w:tc>
        <w:tc>
          <w:tcPr>
            <w:tcW w:w="715" w:type="pct"/>
          </w:tcPr>
          <w:p w14:paraId="5D1765AB" w14:textId="77777777" w:rsidR="00BE33C9" w:rsidRDefault="00BE33C9"/>
        </w:tc>
      </w:tr>
      <w:tr w:rsidR="00BE33C9" w14:paraId="10D98279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6A8BDD70" w14:textId="664C9BE6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t>08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12BAF066" w14:textId="47DB7DC8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1332D9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4" w:type="pct"/>
          </w:tcPr>
          <w:p w14:paraId="28A5434F" w14:textId="4B6C2B11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1332D9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5" w:type="pct"/>
          </w:tcPr>
          <w:p w14:paraId="671407C3" w14:textId="3540A07F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1332D9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</w:tcPr>
          <w:p w14:paraId="067AAA6C" w14:textId="23864796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1332D9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</w:tcPr>
          <w:p w14:paraId="2AE897E6" w14:textId="05A4CDEF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1332D9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5" w:type="pct"/>
          </w:tcPr>
          <w:p w14:paraId="381821E8" w14:textId="1DE8EF45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t>14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12B2770" w14:textId="77777777" w:rsidTr="00880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272"/>
        </w:trPr>
        <w:tc>
          <w:tcPr>
            <w:tcW w:w="714" w:type="pct"/>
          </w:tcPr>
          <w:p w14:paraId="036F107C" w14:textId="77777777" w:rsidR="00BE33C9" w:rsidRDefault="00BE33C9"/>
        </w:tc>
        <w:tc>
          <w:tcPr>
            <w:tcW w:w="714" w:type="pct"/>
          </w:tcPr>
          <w:p w14:paraId="56D8252F" w14:textId="44B5009B" w:rsidR="00BE33C9" w:rsidRDefault="00BE33C9"/>
        </w:tc>
        <w:tc>
          <w:tcPr>
            <w:tcW w:w="714" w:type="pct"/>
          </w:tcPr>
          <w:p w14:paraId="3D17687F" w14:textId="7F07679F" w:rsidR="00BE33C9" w:rsidRDefault="008808EA">
            <w:r>
              <w:t>Laser Cutter Workshop + Makeup</w:t>
            </w:r>
          </w:p>
        </w:tc>
        <w:tc>
          <w:tcPr>
            <w:tcW w:w="715" w:type="pct"/>
          </w:tcPr>
          <w:p w14:paraId="4610A39B" w14:textId="77777777" w:rsidR="00BE33C9" w:rsidRDefault="00BE33C9"/>
        </w:tc>
        <w:tc>
          <w:tcPr>
            <w:tcW w:w="714" w:type="pct"/>
          </w:tcPr>
          <w:p w14:paraId="0761587D" w14:textId="77777777" w:rsidR="00BE33C9" w:rsidRDefault="00BE33C9"/>
        </w:tc>
        <w:tc>
          <w:tcPr>
            <w:tcW w:w="714" w:type="pct"/>
          </w:tcPr>
          <w:p w14:paraId="3C8C6B75" w14:textId="0E5E76D4" w:rsidR="00BE33C9" w:rsidRDefault="008808EA">
            <w:r>
              <w:t>Epoxy Core (Blue tube, centering rings, fins, shock cord)</w:t>
            </w:r>
          </w:p>
        </w:tc>
        <w:tc>
          <w:tcPr>
            <w:tcW w:w="715" w:type="pct"/>
          </w:tcPr>
          <w:p w14:paraId="72033C3F" w14:textId="77777777" w:rsidR="00BE33C9" w:rsidRDefault="00BE33C9"/>
        </w:tc>
      </w:tr>
      <w:tr w:rsidR="00BE33C9" w14:paraId="4E8AC5C1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6F94B28D" w14:textId="4D44D060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t>15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3692B446" w14:textId="4710643C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1332D9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</w:tcPr>
          <w:p w14:paraId="351AB9C5" w14:textId="5E19B16F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1332D9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5" w:type="pct"/>
          </w:tcPr>
          <w:p w14:paraId="5D559A53" w14:textId="4EA5C898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1332D9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</w:tcPr>
          <w:p w14:paraId="380E413D" w14:textId="08F3D553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1332D9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</w:tcPr>
          <w:p w14:paraId="15E987E5" w14:textId="027CC5A1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1332D9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5" w:type="pct"/>
          </w:tcPr>
          <w:p w14:paraId="3B0F21A7" w14:textId="71B2B42A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t>21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1A0D957F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3CD15EE5" w14:textId="77777777" w:rsidR="00BE33C9" w:rsidRDefault="00BE33C9"/>
        </w:tc>
        <w:tc>
          <w:tcPr>
            <w:tcW w:w="714" w:type="pct"/>
          </w:tcPr>
          <w:p w14:paraId="4732529B" w14:textId="77777777" w:rsidR="00BE33C9" w:rsidRDefault="00BE33C9"/>
        </w:tc>
        <w:tc>
          <w:tcPr>
            <w:tcW w:w="714" w:type="pct"/>
          </w:tcPr>
          <w:p w14:paraId="7097CEDC" w14:textId="58420880" w:rsidR="00BE33C9" w:rsidRDefault="008808EA">
            <w:r>
              <w:t>Cut fin slots + makeup time</w:t>
            </w:r>
          </w:p>
        </w:tc>
        <w:tc>
          <w:tcPr>
            <w:tcW w:w="715" w:type="pct"/>
          </w:tcPr>
          <w:p w14:paraId="0AE7C3DD" w14:textId="77777777" w:rsidR="00BE33C9" w:rsidRDefault="00BE33C9"/>
        </w:tc>
        <w:tc>
          <w:tcPr>
            <w:tcW w:w="714" w:type="pct"/>
          </w:tcPr>
          <w:p w14:paraId="7851A529" w14:textId="77777777" w:rsidR="00BE33C9" w:rsidRDefault="00BE33C9"/>
        </w:tc>
        <w:tc>
          <w:tcPr>
            <w:tcW w:w="714" w:type="pct"/>
          </w:tcPr>
          <w:p w14:paraId="6F3A18B7" w14:textId="37BF3BD2" w:rsidR="00BE33C9" w:rsidRDefault="008808EA">
            <w:r>
              <w:t>Balls Prep / Travel</w:t>
            </w:r>
          </w:p>
        </w:tc>
        <w:tc>
          <w:tcPr>
            <w:tcW w:w="715" w:type="pct"/>
          </w:tcPr>
          <w:p w14:paraId="22D32A61" w14:textId="55976F36" w:rsidR="00BE33C9" w:rsidRDefault="008808EA">
            <w:r>
              <w:t>Balls Launch</w:t>
            </w:r>
          </w:p>
        </w:tc>
      </w:tr>
      <w:tr w:rsidR="00BE33C9" w14:paraId="5864A000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162CDCD7" w14:textId="1BEE7EE2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t>22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5220E451" w14:textId="40F581F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1332D9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</w:tcPr>
          <w:p w14:paraId="52E3EAD1" w14:textId="43D3A02E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1332D9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5" w:type="pct"/>
          </w:tcPr>
          <w:p w14:paraId="0CB42347" w14:textId="2030D4C3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1332D9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</w:tcPr>
          <w:p w14:paraId="75BA1BFA" w14:textId="476C73C2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1332D9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</w:tcPr>
          <w:p w14:paraId="7FD04711" w14:textId="68CD249C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1332D9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5" w:type="pct"/>
          </w:tcPr>
          <w:p w14:paraId="7443641D" w14:textId="141B5AC9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t>28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052EF296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275AF665" w14:textId="77777777" w:rsidR="00BE33C9" w:rsidRDefault="00BE33C9"/>
        </w:tc>
        <w:tc>
          <w:tcPr>
            <w:tcW w:w="714" w:type="pct"/>
          </w:tcPr>
          <w:p w14:paraId="67AB44B9" w14:textId="77777777" w:rsidR="00BE33C9" w:rsidRDefault="00BE33C9"/>
        </w:tc>
        <w:tc>
          <w:tcPr>
            <w:tcW w:w="714" w:type="pct"/>
          </w:tcPr>
          <w:p w14:paraId="30786AB7" w14:textId="1A81AC99" w:rsidR="00BE33C9" w:rsidRDefault="008808EA">
            <w:r>
              <w:t>Epoxy Body Tube</w:t>
            </w:r>
          </w:p>
        </w:tc>
        <w:tc>
          <w:tcPr>
            <w:tcW w:w="715" w:type="pct"/>
          </w:tcPr>
          <w:p w14:paraId="16A2AB7A" w14:textId="77777777" w:rsidR="00BE33C9" w:rsidRDefault="00BE33C9"/>
        </w:tc>
        <w:tc>
          <w:tcPr>
            <w:tcW w:w="714" w:type="pct"/>
          </w:tcPr>
          <w:p w14:paraId="79991540" w14:textId="77777777" w:rsidR="00BE33C9" w:rsidRDefault="00BE33C9"/>
        </w:tc>
        <w:tc>
          <w:tcPr>
            <w:tcW w:w="714" w:type="pct"/>
          </w:tcPr>
          <w:p w14:paraId="00D11F5B" w14:textId="56E59E4C" w:rsidR="00BE33C9" w:rsidRDefault="008808EA">
            <w:r>
              <w:t>Parachute sewing workshop + Paint</w:t>
            </w:r>
          </w:p>
        </w:tc>
        <w:tc>
          <w:tcPr>
            <w:tcW w:w="715" w:type="pct"/>
          </w:tcPr>
          <w:p w14:paraId="71AC9722" w14:textId="77777777" w:rsidR="00BE33C9" w:rsidRDefault="00BE33C9"/>
        </w:tc>
      </w:tr>
      <w:tr w:rsidR="00BE33C9" w14:paraId="0B204C7B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751D0D7A" w14:textId="7E8349AD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t>29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769AE8DE" w14:textId="400935E6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1332D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1332D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332D9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1332D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1332D9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1332D9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</w:tcPr>
          <w:p w14:paraId="2FE48E0D" w14:textId="58379FE6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1332D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1332D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1332D9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DD2124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</w:tcPr>
          <w:p w14:paraId="6E2A56DF" w14:textId="301C950B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1332D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DD2124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13EB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8C2972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69539428" w14:textId="044E699C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1332D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8C2972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C2972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8C2972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C2972"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4667B925" w14:textId="4C3F54A4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1332D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8C2972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C2972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8C2972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C2972"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</w:tcPr>
          <w:p w14:paraId="14368887" w14:textId="2F3CA4A5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6D646010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7122CF51" w14:textId="77777777" w:rsidR="00BE33C9" w:rsidRDefault="00BE33C9"/>
        </w:tc>
        <w:tc>
          <w:tcPr>
            <w:tcW w:w="714" w:type="pct"/>
          </w:tcPr>
          <w:p w14:paraId="5F783EF3" w14:textId="77777777" w:rsidR="00BE33C9" w:rsidRDefault="00BE33C9"/>
        </w:tc>
        <w:tc>
          <w:tcPr>
            <w:tcW w:w="714" w:type="pct"/>
          </w:tcPr>
          <w:p w14:paraId="2313D91B" w14:textId="189127A6" w:rsidR="00BE33C9" w:rsidRDefault="008808EA">
            <w:r>
              <w:t>Parachute sewing workshop + Paint</w:t>
            </w:r>
          </w:p>
        </w:tc>
        <w:tc>
          <w:tcPr>
            <w:tcW w:w="715" w:type="pct"/>
          </w:tcPr>
          <w:p w14:paraId="4B7C98B4" w14:textId="77777777" w:rsidR="00BE33C9" w:rsidRDefault="00BE33C9"/>
        </w:tc>
        <w:tc>
          <w:tcPr>
            <w:tcW w:w="714" w:type="pct"/>
          </w:tcPr>
          <w:p w14:paraId="05FB1E91" w14:textId="77777777" w:rsidR="00BE33C9" w:rsidRDefault="00BE33C9"/>
        </w:tc>
        <w:tc>
          <w:tcPr>
            <w:tcW w:w="714" w:type="pct"/>
          </w:tcPr>
          <w:p w14:paraId="0DD046BE" w14:textId="77777777" w:rsidR="00BE33C9" w:rsidRDefault="00BE33C9"/>
        </w:tc>
        <w:tc>
          <w:tcPr>
            <w:tcW w:w="715" w:type="pct"/>
          </w:tcPr>
          <w:p w14:paraId="0A36A4FE" w14:textId="77777777" w:rsidR="00BE33C9" w:rsidRDefault="00BE33C9"/>
        </w:tc>
      </w:tr>
      <w:tr w:rsidR="00BE33C9" w14:paraId="0DD92BAC" w14:textId="77777777" w:rsidTr="003D3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4" w:type="pct"/>
          </w:tcPr>
          <w:p w14:paraId="3EC64411" w14:textId="17D07658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1332D9"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8C2972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 w:rsidR="00CC7BC7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</w:tcPr>
          <w:p w14:paraId="572E1C90" w14:textId="6476A180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1332D9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CC7BC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C7BC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CC7BC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C7BC7">
              <w:rPr>
                <w:noProof/>
              </w:rPr>
              <w:instrText>31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</w:tcPr>
          <w:p w14:paraId="1F0A98BB" w14:textId="77777777" w:rsidR="00BE33C9" w:rsidRDefault="00BE33C9">
            <w:pPr>
              <w:pStyle w:val="Date"/>
            </w:pPr>
          </w:p>
        </w:tc>
        <w:tc>
          <w:tcPr>
            <w:tcW w:w="715" w:type="pct"/>
          </w:tcPr>
          <w:p w14:paraId="7491FE4B" w14:textId="77777777" w:rsidR="00BE33C9" w:rsidRDefault="00BE33C9">
            <w:pPr>
              <w:pStyle w:val="Date"/>
            </w:pPr>
          </w:p>
        </w:tc>
        <w:tc>
          <w:tcPr>
            <w:tcW w:w="714" w:type="pct"/>
          </w:tcPr>
          <w:p w14:paraId="1FD58493" w14:textId="77777777" w:rsidR="00BE33C9" w:rsidRDefault="00BE33C9">
            <w:pPr>
              <w:pStyle w:val="Date"/>
            </w:pPr>
          </w:p>
        </w:tc>
        <w:tc>
          <w:tcPr>
            <w:tcW w:w="714" w:type="pct"/>
          </w:tcPr>
          <w:p w14:paraId="5D4BC2A8" w14:textId="77777777" w:rsidR="00BE33C9" w:rsidRDefault="00BE33C9">
            <w:pPr>
              <w:pStyle w:val="Date"/>
            </w:pPr>
          </w:p>
        </w:tc>
        <w:tc>
          <w:tcPr>
            <w:tcW w:w="715" w:type="pct"/>
          </w:tcPr>
          <w:p w14:paraId="3E779D45" w14:textId="77777777"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 w14:paraId="21C760C3" w14:textId="77777777" w:rsidTr="003D3D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037"/>
        </w:trPr>
        <w:tc>
          <w:tcPr>
            <w:tcW w:w="714" w:type="pct"/>
          </w:tcPr>
          <w:p w14:paraId="5F6D2386" w14:textId="77777777" w:rsidR="00BE33C9" w:rsidRDefault="00BE33C9"/>
        </w:tc>
        <w:tc>
          <w:tcPr>
            <w:tcW w:w="714" w:type="pct"/>
          </w:tcPr>
          <w:p w14:paraId="78F8B4CD" w14:textId="77777777" w:rsidR="00BE33C9" w:rsidRDefault="00BE33C9"/>
        </w:tc>
        <w:tc>
          <w:tcPr>
            <w:tcW w:w="714" w:type="pct"/>
          </w:tcPr>
          <w:p w14:paraId="783D169A" w14:textId="77777777" w:rsidR="00BE33C9" w:rsidRDefault="00BE33C9"/>
        </w:tc>
        <w:tc>
          <w:tcPr>
            <w:tcW w:w="715" w:type="pct"/>
          </w:tcPr>
          <w:p w14:paraId="5A991525" w14:textId="77777777" w:rsidR="00BE33C9" w:rsidRDefault="00BE33C9"/>
        </w:tc>
        <w:tc>
          <w:tcPr>
            <w:tcW w:w="714" w:type="pct"/>
          </w:tcPr>
          <w:p w14:paraId="3DCD0861" w14:textId="77777777" w:rsidR="00BE33C9" w:rsidRDefault="00BE33C9"/>
        </w:tc>
        <w:tc>
          <w:tcPr>
            <w:tcW w:w="714" w:type="pct"/>
          </w:tcPr>
          <w:p w14:paraId="7DC74634" w14:textId="77777777" w:rsidR="00BE33C9" w:rsidRDefault="00BE33C9"/>
        </w:tc>
        <w:tc>
          <w:tcPr>
            <w:tcW w:w="715" w:type="pct"/>
          </w:tcPr>
          <w:p w14:paraId="60DD3858" w14:textId="77777777" w:rsidR="00BE33C9" w:rsidRDefault="00BE33C9"/>
        </w:tc>
      </w:tr>
    </w:tbl>
    <w:p w14:paraId="78D7D5AE" w14:textId="77777777"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7B7D0" w14:textId="77777777" w:rsidR="000A5CA0" w:rsidRDefault="000A5CA0">
      <w:pPr>
        <w:spacing w:after="0" w:line="240" w:lineRule="auto"/>
      </w:pPr>
      <w:r>
        <w:separator/>
      </w:r>
    </w:p>
  </w:endnote>
  <w:endnote w:type="continuationSeparator" w:id="0">
    <w:p w14:paraId="6795C53A" w14:textId="77777777" w:rsidR="000A5CA0" w:rsidRDefault="000A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A3BDA" w14:textId="77777777" w:rsidR="000A5CA0" w:rsidRDefault="000A5CA0">
      <w:pPr>
        <w:spacing w:after="0" w:line="240" w:lineRule="auto"/>
      </w:pPr>
      <w:r>
        <w:separator/>
      </w:r>
    </w:p>
  </w:footnote>
  <w:footnote w:type="continuationSeparator" w:id="0">
    <w:p w14:paraId="12E98340" w14:textId="77777777" w:rsidR="000A5CA0" w:rsidRDefault="000A5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9/30/2024"/>
    <w:docVar w:name="MonthStart" w:val="9/1/2024"/>
  </w:docVars>
  <w:rsids>
    <w:rsidRoot w:val="00313EBB"/>
    <w:rsid w:val="00045F53"/>
    <w:rsid w:val="00054752"/>
    <w:rsid w:val="000717EE"/>
    <w:rsid w:val="00095AC5"/>
    <w:rsid w:val="000A5CA0"/>
    <w:rsid w:val="00120278"/>
    <w:rsid w:val="001332D9"/>
    <w:rsid w:val="00266277"/>
    <w:rsid w:val="002D7FD4"/>
    <w:rsid w:val="002F7C7F"/>
    <w:rsid w:val="00313EBB"/>
    <w:rsid w:val="0036666C"/>
    <w:rsid w:val="00385F5F"/>
    <w:rsid w:val="003A5E29"/>
    <w:rsid w:val="003D3885"/>
    <w:rsid w:val="003D3D58"/>
    <w:rsid w:val="004070D0"/>
    <w:rsid w:val="00574791"/>
    <w:rsid w:val="00717487"/>
    <w:rsid w:val="007429E2"/>
    <w:rsid w:val="007B29DC"/>
    <w:rsid w:val="00804BF0"/>
    <w:rsid w:val="00837FF0"/>
    <w:rsid w:val="008808EA"/>
    <w:rsid w:val="008B47B8"/>
    <w:rsid w:val="008C2972"/>
    <w:rsid w:val="00951E31"/>
    <w:rsid w:val="00B21545"/>
    <w:rsid w:val="00B528EB"/>
    <w:rsid w:val="00B71BC7"/>
    <w:rsid w:val="00B75A54"/>
    <w:rsid w:val="00BB1DEA"/>
    <w:rsid w:val="00BE33C9"/>
    <w:rsid w:val="00C25512"/>
    <w:rsid w:val="00C26BE9"/>
    <w:rsid w:val="00C47FD1"/>
    <w:rsid w:val="00C655A2"/>
    <w:rsid w:val="00C70B9F"/>
    <w:rsid w:val="00C74D57"/>
    <w:rsid w:val="00CB2871"/>
    <w:rsid w:val="00CC7BC7"/>
    <w:rsid w:val="00D56312"/>
    <w:rsid w:val="00D576B9"/>
    <w:rsid w:val="00DB6AD2"/>
    <w:rsid w:val="00DC3FCA"/>
    <w:rsid w:val="00DD2124"/>
    <w:rsid w:val="00E34E44"/>
    <w:rsid w:val="00F10EFE"/>
    <w:rsid w:val="00F54344"/>
    <w:rsid w:val="00F96973"/>
    <w:rsid w:val="00F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D99563"/>
  <w15:docId w15:val="{A47E80B5-76F1-470E-AE86-5B6ADBE6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54545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C7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DF2E28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DF2E28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DF2E28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DF2E28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AB1E19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semiHidden/>
    <w:rsid w:val="00CC7BC7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DF2E28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DF2E28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DF2E28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DF2E28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DF2E28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DF2E28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54545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DF2E28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54545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54545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DF2E28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AB1E19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BC7"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BC7"/>
  </w:style>
  <w:style w:type="table" w:styleId="PlainTable4">
    <w:name w:val="Plain Table 4"/>
    <w:basedOn w:val="TableNormal"/>
    <w:uiPriority w:val="99"/>
    <w:rsid w:val="003D3D58"/>
    <w:pPr>
      <w:spacing w:after="0" w:line="240" w:lineRule="auto"/>
    </w:pPr>
    <w:tblPr>
      <w:tblStyleRowBandSize w:val="1"/>
      <w:tblStyleColBandSize w:val="1"/>
      <w:tblCellMar>
        <w:top w:w="43" w:type="dxa"/>
        <w:left w:w="0" w:type="dxa"/>
        <w:bottom w:w="115" w:type="dxa"/>
        <w:right w:w="187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8" w:space="0" w:color="454545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6" w:space="0" w:color="454545" w:themeColor="text2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alendar.dotm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024C55D-4AA3-4B3B-856E-BF232B9CF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CC5CD-D8E1-4DBB-9494-E7A57FA36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800AC0-678C-4481-B7CD-4B0BD8409E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14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 swegles</cp:lastModifiedBy>
  <cp:revision>4</cp:revision>
  <dcterms:created xsi:type="dcterms:W3CDTF">2024-08-20T20:15:00Z</dcterms:created>
  <dcterms:modified xsi:type="dcterms:W3CDTF">2024-08-20T21:08:00Z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